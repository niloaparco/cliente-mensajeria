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841502972"/>
        <w:docPartObj>
          <w:docPartGallery w:val="Cover Pages"/>
          <w:docPartUnique/>
        </w:docPartObj>
      </w:sdtPr>
      <w:sdtEndPr/>
      <w:sdtContent>
        <w:p w:rsidR="003542F4" w:rsidRDefault="003542F4">
          <w:r>
            <w:rPr>
              <w:noProof/>
              <w:lang w:val="es-PE" w:eastAsia="es-PE"/>
            </w:rPr>
            <w:drawing>
              <wp:anchor distT="0" distB="0" distL="114300" distR="114300" simplePos="0" relativeHeight="251667456" behindDoc="0" locked="0" layoutInCell="1" allowOverlap="1" wp14:anchorId="1F248606" wp14:editId="57364602">
                <wp:simplePos x="0" y="0"/>
                <wp:positionH relativeFrom="column">
                  <wp:posOffset>1914525</wp:posOffset>
                </wp:positionH>
                <wp:positionV relativeFrom="paragraph">
                  <wp:posOffset>114300</wp:posOffset>
                </wp:positionV>
                <wp:extent cx="1610360" cy="1610360"/>
                <wp:effectExtent l="0" t="0" r="8890" b="8890"/>
                <wp:wrapSquare wrapText="bothSides"/>
                <wp:docPr id="18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istemas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360" cy="161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665408" behindDoc="0" locked="0" layoutInCell="1" allowOverlap="1" wp14:anchorId="4958A31E" wp14:editId="6876816D">
                <wp:simplePos x="0" y="0"/>
                <wp:positionH relativeFrom="leftMargin">
                  <wp:align>right</wp:align>
                </wp:positionH>
                <wp:positionV relativeFrom="page">
                  <wp:align>top</wp:align>
                </wp:positionV>
                <wp:extent cx="695325" cy="904875"/>
                <wp:effectExtent l="0" t="0" r="9525" b="9525"/>
                <wp:wrapSquare wrapText="bothSides"/>
                <wp:docPr id="18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NIVERSIDAD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6953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663360" behindDoc="0" locked="0" layoutInCell="1" allowOverlap="1" wp14:anchorId="37A14654" wp14:editId="4113E7CC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5527040" cy="933450"/>
                <wp:effectExtent l="0" t="0" r="0" b="0"/>
                <wp:wrapSquare wrapText="bothSides"/>
                <wp:docPr id="18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R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04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3667125</wp:posOffset>
                    </wp:positionH>
                    <wp:positionV relativeFrom="paragraph">
                      <wp:posOffset>-914400</wp:posOffset>
                    </wp:positionV>
                    <wp:extent cx="2971800" cy="10820400"/>
                    <wp:effectExtent l="95250" t="57150" r="95250" b="114300"/>
                    <wp:wrapNone/>
                    <wp:docPr id="460" name="Rectángulo 4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800" cy="10820400"/>
                            </a:xfrm>
                            <a:prstGeom prst="rect">
                              <a:avLst/>
                            </a:prstGeom>
                            <a:extLst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153ABD" id="Rectángulo 460" o:spid="_x0000_s1026" style="position:absolute;margin-left:288.75pt;margin-top:-1in;width:234pt;height:8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" fillcolor="#215a69 [1640]" stroked="f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</v:rect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079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59255222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42F4" w:rsidRDefault="003542F4" w:rsidP="003542F4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CLIENTE DE MENSAJERIA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" o:allowincell="f" fillcolor="#8064a2 [3207]" strokecolor="#3f3151 [1607]" strokeweight="2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59255222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542F4" w:rsidRDefault="003542F4" w:rsidP="003542F4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CLIENTE DE MENSAJERIA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542F4" w:rsidRDefault="003542F4"/>
        <w:p w:rsidR="003542F4" w:rsidRDefault="003542F4"/>
        <w:p w:rsidR="003542F4" w:rsidRDefault="003542F4"/>
        <w:p w:rsidR="003542F4" w:rsidRDefault="003542F4"/>
        <w:p w:rsidR="003542F4" w:rsidRDefault="003542F4"/>
        <w:p w:rsidR="003542F4" w:rsidRDefault="003542F4"/>
        <w:p w:rsidR="003542F4" w:rsidRDefault="003542F4"/>
        <w:p w:rsidR="003542F4" w:rsidRDefault="003542F4"/>
        <w:p w:rsidR="003542F4" w:rsidRPr="001A5150" w:rsidRDefault="003542F4">
          <w:pPr>
            <w:rPr>
              <w:rFonts w:ascii="Bodoni MT Black" w:hAnsi="Bodoni MT Black"/>
              <w:sz w:val="48"/>
            </w:rPr>
          </w:pPr>
          <w:r w:rsidRPr="001A5150">
            <w:rPr>
              <w:rFonts w:ascii="Bodoni MT Black" w:hAnsi="Bodoni MT Black"/>
              <w:sz w:val="48"/>
            </w:rPr>
            <w:t>CURSO:</w:t>
          </w:r>
        </w:p>
        <w:p w:rsidR="003542F4" w:rsidRPr="001A5150" w:rsidRDefault="003542F4" w:rsidP="003542F4">
          <w:pPr>
            <w:ind w:firstLine="708"/>
            <w:rPr>
              <w:rFonts w:ascii="Gloucester MT Extra Condensed" w:hAnsi="Gloucester MT Extra Condensed" w:cs="Arabic Typesetting"/>
              <w:sz w:val="44"/>
            </w:rPr>
          </w:pPr>
          <w:r w:rsidRPr="001A5150">
            <w:rPr>
              <w:rFonts w:ascii="Gloucester MT Extra Condensed" w:hAnsi="Gloucester MT Extra Condensed" w:cs="Arabic Typesetting"/>
              <w:sz w:val="44"/>
            </w:rPr>
            <w:t>INGENIERIA DE SOFTWARRE III</w:t>
          </w:r>
        </w:p>
        <w:p w:rsidR="003542F4" w:rsidRPr="001A5150" w:rsidRDefault="003542F4">
          <w:pPr>
            <w:rPr>
              <w:rFonts w:ascii="Bodoni MT Black" w:hAnsi="Bodoni MT Black"/>
              <w:sz w:val="48"/>
            </w:rPr>
          </w:pPr>
          <w:r w:rsidRPr="001A5150">
            <w:rPr>
              <w:rFonts w:ascii="Bodoni MT Black" w:hAnsi="Bodoni MT Black"/>
              <w:sz w:val="48"/>
            </w:rPr>
            <w:t>DOCENTE:</w:t>
          </w:r>
        </w:p>
        <w:p w:rsidR="003542F4" w:rsidRPr="001A5150" w:rsidRDefault="003542F4" w:rsidP="003542F4">
          <w:pPr>
            <w:ind w:firstLine="708"/>
            <w:rPr>
              <w:rFonts w:ascii="Gloucester MT Extra Condensed" w:hAnsi="Gloucester MT Extra Condensed"/>
              <w:sz w:val="44"/>
            </w:rPr>
          </w:pPr>
          <w:r w:rsidRPr="001A5150">
            <w:rPr>
              <w:rFonts w:ascii="Gloucester MT Extra Condensed" w:hAnsi="Gloucester MT Extra Condensed"/>
              <w:sz w:val="44"/>
            </w:rPr>
            <w:t>ING. IVAN SORIA SOLIS</w:t>
          </w:r>
        </w:p>
        <w:p w:rsidR="003542F4" w:rsidRPr="001A5150" w:rsidRDefault="003542F4">
          <w:pPr>
            <w:rPr>
              <w:rFonts w:ascii="Bodoni MT Black" w:hAnsi="Bodoni MT Black"/>
              <w:sz w:val="48"/>
            </w:rPr>
          </w:pPr>
          <w:r w:rsidRPr="001A5150">
            <w:rPr>
              <w:rFonts w:ascii="Bodoni MT Black" w:hAnsi="Bodoni MT Black"/>
              <w:sz w:val="48"/>
            </w:rPr>
            <w:t>ALUMNOS:</w:t>
          </w:r>
        </w:p>
        <w:p w:rsidR="003542F4" w:rsidRPr="001A5150" w:rsidRDefault="003542F4" w:rsidP="003542F4">
          <w:pPr>
            <w:ind w:firstLine="708"/>
            <w:rPr>
              <w:rFonts w:ascii="Gloucester MT Extra Condensed" w:hAnsi="Gloucester MT Extra Condensed"/>
              <w:sz w:val="44"/>
            </w:rPr>
          </w:pPr>
          <w:r w:rsidRPr="001A5150">
            <w:rPr>
              <w:rFonts w:ascii="Gloucester MT Extra Condensed" w:hAnsi="Gloucester MT Extra Condensed"/>
              <w:sz w:val="44"/>
            </w:rPr>
            <w:t>ANDREA MARGOT OCHOA TAPIA</w:t>
          </w:r>
        </w:p>
        <w:p w:rsidR="00CE391F" w:rsidRDefault="003542F4" w:rsidP="00CE391F">
          <w:pPr>
            <w:ind w:firstLine="708"/>
          </w:pPr>
          <w:r w:rsidRPr="001A5150">
            <w:rPr>
              <w:rFonts w:ascii="Gloucester MT Extra Condensed" w:hAnsi="Gloucester MT Extra Condensed"/>
              <w:sz w:val="44"/>
            </w:rPr>
            <w:t>NILO APARCO AREVALO</w:t>
          </w:r>
          <w:r>
            <w:br w:type="page"/>
          </w:r>
        </w:p>
      </w:sdtContent>
    </w:sdt>
    <w:p w:rsidR="00CE391F" w:rsidRPr="00CE391F" w:rsidRDefault="00CE391F" w:rsidP="00CE391F">
      <w:pPr>
        <w:ind w:firstLine="708"/>
        <w:rPr>
          <w:lang w:val="es-PE"/>
        </w:rPr>
      </w:pPr>
    </w:p>
    <w:p w:rsidR="00CE391F" w:rsidRDefault="00CE391F" w:rsidP="00CE391F">
      <w:pPr>
        <w:ind w:firstLine="708"/>
      </w:pPr>
    </w:p>
    <w:p w:rsidR="00CE391F" w:rsidRDefault="00CE391F" w:rsidP="00CE391F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38373187"/>
        <w:docPartObj>
          <w:docPartGallery w:val="Table of Contents"/>
          <w:docPartUnique/>
        </w:docPartObj>
      </w:sdtPr>
      <w:sdtEndPr/>
      <w:sdtContent>
        <w:p w:rsidR="00FA533B" w:rsidRDefault="00FA533B" w:rsidP="00FA533B">
          <w:pPr>
            <w:pStyle w:val="TtulodeTDC"/>
          </w:pPr>
          <w:r>
            <w:rPr>
              <w:lang w:val="es-ES"/>
            </w:rPr>
            <w:t>Tabla de contenido</w:t>
          </w:r>
        </w:p>
        <w:p w:rsidR="00FA533B" w:rsidRDefault="00FA533B" w:rsidP="00FA533B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INTRODUCCION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FA533B" w:rsidRDefault="00FA533B" w:rsidP="00FA533B">
          <w:pPr>
            <w:pStyle w:val="TDC1"/>
          </w:pPr>
          <w:r>
            <w:rPr>
              <w:b/>
              <w:bCs/>
            </w:rPr>
            <w:t xml:space="preserve">Definición de </w:t>
          </w:r>
          <w:proofErr w:type="spellStart"/>
          <w:r>
            <w:rPr>
              <w:b/>
              <w:bCs/>
            </w:rPr>
            <w:t>netbeans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FA533B" w:rsidRDefault="00FA533B" w:rsidP="00FA533B">
          <w:pPr>
            <w:pStyle w:val="TDC1"/>
          </w:pPr>
          <w:r>
            <w:rPr>
              <w:b/>
              <w:bCs/>
            </w:rPr>
            <w:t>requerimiento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A533B" w:rsidRPr="00CE391F" w:rsidRDefault="00FA533B" w:rsidP="00FA533B">
          <w:pPr>
            <w:pStyle w:val="TDC1"/>
          </w:pPr>
          <w:r>
            <w:rPr>
              <w:b/>
              <w:bCs/>
            </w:rPr>
            <w:t>Uso de las ventas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:rsidR="00CE391F" w:rsidRDefault="00CE391F" w:rsidP="00CE391F">
      <w:pPr>
        <w:ind w:firstLine="708"/>
      </w:pPr>
    </w:p>
    <w:p w:rsidR="00CE391F" w:rsidRDefault="00CE391F" w:rsidP="00CE391F">
      <w:pPr>
        <w:ind w:firstLine="708"/>
      </w:pPr>
    </w:p>
    <w:p w:rsidR="00CE391F" w:rsidRDefault="00CE391F" w:rsidP="00CE391F">
      <w:pPr>
        <w:ind w:firstLine="708"/>
      </w:pPr>
    </w:p>
    <w:p w:rsidR="00CE391F" w:rsidRDefault="00CE391F" w:rsidP="00CE391F">
      <w:pPr>
        <w:ind w:firstLine="708"/>
      </w:pPr>
    </w:p>
    <w:p w:rsidR="00CE391F" w:rsidRDefault="00CE391F" w:rsidP="00CE391F">
      <w:pPr>
        <w:ind w:firstLine="708"/>
      </w:pPr>
    </w:p>
    <w:p w:rsidR="00CE391F" w:rsidRDefault="00CE391F" w:rsidP="00CE391F">
      <w:pPr>
        <w:ind w:firstLine="708"/>
      </w:pPr>
    </w:p>
    <w:p w:rsidR="00CE391F" w:rsidRDefault="00CE391F" w:rsidP="00CE391F">
      <w:pPr>
        <w:ind w:firstLine="708"/>
      </w:pPr>
    </w:p>
    <w:p w:rsidR="00FA533B" w:rsidRDefault="00FA533B" w:rsidP="00CE391F">
      <w:pPr>
        <w:ind w:firstLine="708"/>
      </w:pPr>
    </w:p>
    <w:p w:rsidR="00FA533B" w:rsidRDefault="00FA533B" w:rsidP="00CE391F">
      <w:pPr>
        <w:ind w:firstLine="708"/>
      </w:pPr>
    </w:p>
    <w:p w:rsidR="00FA533B" w:rsidRDefault="00FA533B" w:rsidP="00CE391F">
      <w:pPr>
        <w:ind w:firstLine="708"/>
      </w:pPr>
    </w:p>
    <w:p w:rsidR="00FA533B" w:rsidRDefault="00FA533B" w:rsidP="00CE391F">
      <w:pPr>
        <w:ind w:firstLine="708"/>
      </w:pPr>
    </w:p>
    <w:p w:rsidR="00FA533B" w:rsidRDefault="00FA533B" w:rsidP="00CE391F">
      <w:pPr>
        <w:ind w:firstLine="708"/>
      </w:pPr>
    </w:p>
    <w:p w:rsidR="00FA533B" w:rsidRDefault="00FA533B" w:rsidP="00CE391F">
      <w:pPr>
        <w:ind w:firstLine="708"/>
      </w:pPr>
    </w:p>
    <w:p w:rsidR="00FA533B" w:rsidRDefault="00FA533B" w:rsidP="00CE391F">
      <w:pPr>
        <w:ind w:firstLine="708"/>
      </w:pPr>
    </w:p>
    <w:p w:rsidR="00FA533B" w:rsidRDefault="00FA533B" w:rsidP="00CE391F">
      <w:pPr>
        <w:ind w:firstLine="708"/>
      </w:pPr>
    </w:p>
    <w:p w:rsidR="001A5150" w:rsidRDefault="001A5150" w:rsidP="00CE391F">
      <w:pPr>
        <w:ind w:firstLine="708"/>
      </w:pPr>
    </w:p>
    <w:p w:rsidR="001A5150" w:rsidRDefault="001A5150" w:rsidP="00CE391F">
      <w:pPr>
        <w:ind w:firstLine="708"/>
      </w:pPr>
    </w:p>
    <w:p w:rsidR="001A5150" w:rsidRDefault="001A5150" w:rsidP="00CE391F">
      <w:pPr>
        <w:ind w:firstLine="708"/>
      </w:pPr>
    </w:p>
    <w:p w:rsidR="008301F5" w:rsidRDefault="008301F5" w:rsidP="00CE391F">
      <w:pPr>
        <w:ind w:firstLine="708"/>
      </w:pPr>
    </w:p>
    <w:p w:rsidR="001A5150" w:rsidRDefault="001A5150" w:rsidP="00CE391F">
      <w:pPr>
        <w:ind w:firstLine="708"/>
      </w:pPr>
    </w:p>
    <w:p w:rsidR="001A5150" w:rsidRPr="00CF38A7" w:rsidRDefault="00CF38A7" w:rsidP="001A5150">
      <w:pPr>
        <w:ind w:firstLine="708"/>
        <w:jc w:val="center"/>
        <w:rPr>
          <w:rFonts w:ascii="Arial" w:hAnsi="Arial" w:cs="Arial"/>
          <w:b/>
          <w:sz w:val="24"/>
        </w:rPr>
      </w:pPr>
      <w:r w:rsidRPr="00CF38A7">
        <w:rPr>
          <w:rFonts w:ascii="Arial" w:hAnsi="Arial" w:cs="Arial"/>
          <w:b/>
          <w:sz w:val="24"/>
        </w:rPr>
        <w:lastRenderedPageBreak/>
        <w:t>INTRODUCCIÓN</w:t>
      </w:r>
    </w:p>
    <w:p w:rsidR="00397C75" w:rsidRPr="00CF38A7" w:rsidRDefault="00397C75" w:rsidP="00CF38A7">
      <w:pPr>
        <w:spacing w:line="360" w:lineRule="auto"/>
        <w:jc w:val="both"/>
        <w:rPr>
          <w:rFonts w:ascii="Arial" w:hAnsi="Arial" w:cs="Arial"/>
          <w:szCs w:val="20"/>
        </w:rPr>
      </w:pPr>
      <w:r w:rsidRPr="00CF38A7">
        <w:rPr>
          <w:rFonts w:ascii="Arial" w:hAnsi="Arial" w:cs="Arial"/>
          <w:szCs w:val="20"/>
        </w:rPr>
        <w:t xml:space="preserve">Si nos remontamos a la época prehistórica de la computación, en lugares selectos de los años ’70 y ‘80, distintas personas podían estar a varios kilómetros de distancia y sin embargo, charlar e intercambiar ideas en tiempo real por medio de una conexión a un servidor central o a distintos servidores.  Ya sea mediante el programa </w:t>
      </w:r>
      <w:proofErr w:type="spellStart"/>
      <w:r w:rsidRPr="00CF38A7">
        <w:rPr>
          <w:rFonts w:ascii="Arial" w:hAnsi="Arial" w:cs="Arial"/>
          <w:i/>
          <w:szCs w:val="20"/>
        </w:rPr>
        <w:t>write</w:t>
      </w:r>
      <w:proofErr w:type="spellEnd"/>
      <w:r w:rsidRPr="00CF38A7">
        <w:rPr>
          <w:rFonts w:ascii="Arial" w:hAnsi="Arial" w:cs="Arial"/>
          <w:szCs w:val="20"/>
        </w:rPr>
        <w:t xml:space="preserve"> o el </w:t>
      </w:r>
      <w:proofErr w:type="spellStart"/>
      <w:r w:rsidRPr="00CF38A7">
        <w:rPr>
          <w:rFonts w:ascii="Arial" w:hAnsi="Arial" w:cs="Arial"/>
          <w:i/>
          <w:szCs w:val="20"/>
        </w:rPr>
        <w:t>talk</w:t>
      </w:r>
      <w:proofErr w:type="spellEnd"/>
      <w:r w:rsidRPr="00CF38A7">
        <w:rPr>
          <w:rFonts w:ascii="Arial" w:hAnsi="Arial" w:cs="Arial"/>
          <w:szCs w:val="20"/>
        </w:rPr>
        <w:t>, esta forma de comunicación se basó en la necesidad de enviar y responder a mensajes, en distintas terminales Unix.  Y así, como con tantas cosas que nacieron con este Sistema Operativo (Internet, el lenguaje C, Sistemas Multiprocesamiento/Multiusuario, etc.), la mensajería instantánea tal como la conocemos ahora se podría pensar que también.</w:t>
      </w:r>
    </w:p>
    <w:p w:rsidR="00CF38A7" w:rsidRPr="00CF38A7" w:rsidRDefault="00397C75" w:rsidP="00CF38A7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CF38A7">
        <w:rPr>
          <w:rFonts w:ascii="Arial" w:hAnsi="Arial" w:cs="Arial"/>
          <w:shd w:val="clear" w:color="auto" w:fill="FFFFFF"/>
        </w:rPr>
        <w:t xml:space="preserve">La </w:t>
      </w:r>
      <w:r w:rsidR="00CF38A7" w:rsidRPr="00CF38A7">
        <w:rPr>
          <w:rFonts w:ascii="Arial" w:hAnsi="Arial" w:cs="Arial"/>
          <w:shd w:val="clear" w:color="auto" w:fill="FFFFFF"/>
        </w:rPr>
        <w:t>M</w:t>
      </w:r>
      <w:r w:rsidR="00CF38A7">
        <w:rPr>
          <w:rFonts w:ascii="Arial" w:hAnsi="Arial" w:cs="Arial"/>
          <w:shd w:val="clear" w:color="auto" w:fill="FFFFFF"/>
        </w:rPr>
        <w:t xml:space="preserve">ensajería </w:t>
      </w:r>
      <w:r w:rsidR="00CF38A7" w:rsidRPr="00CF38A7">
        <w:rPr>
          <w:rFonts w:ascii="Arial" w:hAnsi="Arial" w:cs="Arial"/>
          <w:shd w:val="clear" w:color="auto" w:fill="FFFFFF"/>
        </w:rPr>
        <w:t>I</w:t>
      </w:r>
      <w:r w:rsidR="00CF38A7">
        <w:rPr>
          <w:rFonts w:ascii="Arial" w:hAnsi="Arial" w:cs="Arial"/>
          <w:shd w:val="clear" w:color="auto" w:fill="FFFFFF"/>
        </w:rPr>
        <w:t>nstantánea</w:t>
      </w:r>
      <w:r w:rsidRPr="00CF38A7">
        <w:rPr>
          <w:rFonts w:ascii="Arial" w:hAnsi="Arial" w:cs="Arial"/>
          <w:shd w:val="clear" w:color="auto" w:fill="FFFFFF"/>
        </w:rPr>
        <w:t xml:space="preserve"> permite intercambiar mensajes de texto entre usuarios que previamente han aceptado comunicarse entre sí de esta manera. El procedimiento varía de un sistema a otro pero, en general, funciona así:</w:t>
      </w:r>
    </w:p>
    <w:p w:rsidR="00CF38A7" w:rsidRPr="00CF38A7" w:rsidRDefault="00397C75" w:rsidP="00CF38A7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CF38A7">
        <w:rPr>
          <w:rFonts w:ascii="Arial" w:hAnsi="Arial" w:cs="Arial"/>
          <w:shd w:val="clear" w:color="auto" w:fill="FFFFFF"/>
        </w:rPr>
        <w:t>Un usuario se conecta a un</w:t>
      </w:r>
      <w:r w:rsidRPr="00CF38A7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Servidor" w:history="1">
        <w:r w:rsidRPr="00CF38A7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servidor</w:t>
        </w:r>
      </w:hyperlink>
      <w:r w:rsidRPr="00CF38A7">
        <w:rPr>
          <w:rFonts w:ascii="Arial" w:hAnsi="Arial" w:cs="Arial"/>
          <w:shd w:val="clear" w:color="auto" w:fill="FFFFFF"/>
        </w:rPr>
        <w:t>, en el cual está almacenada su lista de</w:t>
      </w:r>
      <w:r w:rsidRPr="00CF38A7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Contactos" w:history="1">
        <w:r w:rsidRPr="00CF38A7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contactos</w:t>
        </w:r>
      </w:hyperlink>
      <w:r w:rsidRPr="00CF38A7">
        <w:rPr>
          <w:rFonts w:ascii="Arial" w:hAnsi="Arial" w:cs="Arial"/>
          <w:shd w:val="clear" w:color="auto" w:fill="FFFFFF"/>
        </w:rPr>
        <w:t>, y se establece su estado: disponible, ocupado, ausente</w:t>
      </w:r>
      <w:r w:rsidR="00CF38A7" w:rsidRPr="00CF38A7">
        <w:rPr>
          <w:rFonts w:ascii="Arial" w:hAnsi="Arial" w:cs="Arial"/>
          <w:shd w:val="clear" w:color="auto" w:fill="FFFFFF"/>
        </w:rPr>
        <w:t>, etc.</w:t>
      </w:r>
    </w:p>
    <w:p w:rsidR="00CF38A7" w:rsidRPr="00CF38A7" w:rsidRDefault="00397C75" w:rsidP="00CF38A7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CF38A7">
        <w:rPr>
          <w:rFonts w:ascii="Arial" w:hAnsi="Arial" w:cs="Arial"/>
          <w:shd w:val="clear" w:color="auto" w:fill="FFFFFF"/>
        </w:rPr>
        <w:t xml:space="preserve">El servidor le envía su lista de contactos y </w:t>
      </w:r>
      <w:r w:rsidR="00CF38A7" w:rsidRPr="00CF38A7">
        <w:rPr>
          <w:rFonts w:ascii="Arial" w:hAnsi="Arial" w:cs="Arial"/>
          <w:shd w:val="clear" w:color="auto" w:fill="FFFFFF"/>
        </w:rPr>
        <w:t>el estado de cada uno de ellos.</w:t>
      </w:r>
    </w:p>
    <w:p w:rsidR="00CF38A7" w:rsidRPr="00CF38A7" w:rsidRDefault="00397C75" w:rsidP="00CF38A7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CF38A7">
        <w:rPr>
          <w:rFonts w:ascii="Arial" w:hAnsi="Arial" w:cs="Arial"/>
          <w:shd w:val="clear" w:color="auto" w:fill="FFFFFF"/>
        </w:rPr>
        <w:t xml:space="preserve">El servidor, automáticamente, informa de la presencia de este usuario a todos los usuarios de su lista de contactos que estén conectados en ese momento. </w:t>
      </w:r>
    </w:p>
    <w:p w:rsidR="00CF38A7" w:rsidRPr="00CF38A7" w:rsidRDefault="00397C75" w:rsidP="00CF38A7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CF38A7">
        <w:rPr>
          <w:rFonts w:ascii="Arial" w:hAnsi="Arial" w:cs="Arial"/>
          <w:shd w:val="clear" w:color="auto" w:fill="FFFFFF"/>
        </w:rPr>
        <w:t xml:space="preserve">A partir de este momento, si un usuario quiere comunicarse con alguno de sus contactos, no tiene más que seleccionar el usuario deseado. </w:t>
      </w:r>
    </w:p>
    <w:p w:rsidR="00CF38A7" w:rsidRPr="00CF38A7" w:rsidRDefault="00397C75" w:rsidP="00CF38A7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CF38A7">
        <w:rPr>
          <w:rFonts w:ascii="Arial" w:hAnsi="Arial" w:cs="Arial"/>
          <w:shd w:val="clear" w:color="auto" w:fill="FFFFFF"/>
        </w:rPr>
        <w:t xml:space="preserve">Para dar de alta un contacto en la lista de contactos, hace falta saber su dirección o </w:t>
      </w:r>
      <w:r w:rsidR="00CF38A7" w:rsidRPr="00CF38A7">
        <w:rPr>
          <w:rFonts w:ascii="Arial" w:hAnsi="Arial" w:cs="Arial"/>
          <w:shd w:val="clear" w:color="auto" w:fill="FFFFFF"/>
        </w:rPr>
        <w:t>alias</w:t>
      </w:r>
      <w:r w:rsidRPr="00CF38A7">
        <w:rPr>
          <w:rFonts w:ascii="Arial" w:hAnsi="Arial" w:cs="Arial"/>
          <w:shd w:val="clear" w:color="auto" w:fill="FFFFFF"/>
        </w:rPr>
        <w:t xml:space="preserve"> y que el contacto autorice la inclusión. </w:t>
      </w:r>
    </w:p>
    <w:p w:rsidR="00CF38A7" w:rsidRPr="00CF38A7" w:rsidRDefault="00397C75" w:rsidP="00CF38A7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CF38A7">
        <w:rPr>
          <w:rFonts w:ascii="Arial" w:hAnsi="Arial" w:cs="Arial"/>
          <w:shd w:val="clear" w:color="auto" w:fill="FFFFFF"/>
        </w:rPr>
        <w:t xml:space="preserve">Cuando el usuario cierra su programa de </w:t>
      </w:r>
      <w:r w:rsidR="00CF38A7" w:rsidRPr="00CF38A7">
        <w:rPr>
          <w:rFonts w:ascii="Arial" w:hAnsi="Arial" w:cs="Arial"/>
          <w:shd w:val="clear" w:color="auto" w:fill="FFFFFF"/>
        </w:rPr>
        <w:t>M</w:t>
      </w:r>
      <w:r w:rsidR="00CF38A7">
        <w:rPr>
          <w:rFonts w:ascii="Arial" w:hAnsi="Arial" w:cs="Arial"/>
          <w:shd w:val="clear" w:color="auto" w:fill="FFFFFF"/>
        </w:rPr>
        <w:t xml:space="preserve">ensajería </w:t>
      </w:r>
      <w:r w:rsidR="00CF38A7" w:rsidRPr="00CF38A7">
        <w:rPr>
          <w:rFonts w:ascii="Arial" w:hAnsi="Arial" w:cs="Arial"/>
          <w:shd w:val="clear" w:color="auto" w:fill="FFFFFF"/>
        </w:rPr>
        <w:t>I</w:t>
      </w:r>
      <w:r w:rsidR="00CF38A7">
        <w:rPr>
          <w:rFonts w:ascii="Arial" w:hAnsi="Arial" w:cs="Arial"/>
          <w:shd w:val="clear" w:color="auto" w:fill="FFFFFF"/>
        </w:rPr>
        <w:t>nstantánea</w:t>
      </w:r>
      <w:r w:rsidRPr="00CF38A7">
        <w:rPr>
          <w:rFonts w:ascii="Arial" w:hAnsi="Arial" w:cs="Arial"/>
          <w:shd w:val="clear" w:color="auto" w:fill="FFFFFF"/>
        </w:rPr>
        <w:t>, el programa informa al servidor de la desconexión y éste, a su turno, notifica a todos los contactos. La mensajería instantánea requiere el uso de un cliente de mensajería instantánea que realiza el servicio y se diferencia del</w:t>
      </w:r>
      <w:r w:rsidRPr="00CF38A7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3" w:tooltip="Correo electrónico" w:history="1">
        <w:r w:rsidRPr="00CF38A7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correo electrónico</w:t>
        </w:r>
      </w:hyperlink>
      <w:r w:rsidRPr="00CF38A7">
        <w:rPr>
          <w:rStyle w:val="apple-converted-space"/>
          <w:rFonts w:ascii="Arial" w:hAnsi="Arial" w:cs="Arial"/>
          <w:shd w:val="clear" w:color="auto" w:fill="FFFFFF"/>
        </w:rPr>
        <w:t> </w:t>
      </w:r>
      <w:r w:rsidRPr="00CF38A7">
        <w:rPr>
          <w:rFonts w:ascii="Arial" w:hAnsi="Arial" w:cs="Arial"/>
          <w:shd w:val="clear" w:color="auto" w:fill="FFFFFF"/>
        </w:rPr>
        <w:t xml:space="preserve">en que las conversaciones se realizan en tiempo real. </w:t>
      </w:r>
    </w:p>
    <w:p w:rsidR="001A5150" w:rsidRPr="00CF38A7" w:rsidRDefault="00397C75" w:rsidP="00CF38A7">
      <w:pPr>
        <w:spacing w:line="360" w:lineRule="auto"/>
        <w:jc w:val="both"/>
        <w:rPr>
          <w:rFonts w:ascii="Arial" w:hAnsi="Arial" w:cs="Arial"/>
        </w:rPr>
      </w:pPr>
      <w:r w:rsidRPr="00CF38A7">
        <w:rPr>
          <w:rFonts w:ascii="Arial" w:hAnsi="Arial" w:cs="Arial"/>
          <w:shd w:val="clear" w:color="auto" w:fill="FFFFFF"/>
        </w:rPr>
        <w:t xml:space="preserve">La mayoría de los servicios ofrecen el aviso de presencia, indicando cuando el cliente de una persona en la lista de contactos se conecta o en </w:t>
      </w:r>
      <w:r w:rsidR="00CF38A7" w:rsidRPr="00CF38A7">
        <w:rPr>
          <w:rFonts w:ascii="Arial" w:hAnsi="Arial" w:cs="Arial"/>
          <w:shd w:val="clear" w:color="auto" w:fill="FFFFFF"/>
        </w:rPr>
        <w:t>qué</w:t>
      </w:r>
      <w:r w:rsidRPr="00CF38A7">
        <w:rPr>
          <w:rFonts w:ascii="Arial" w:hAnsi="Arial" w:cs="Arial"/>
          <w:shd w:val="clear" w:color="auto" w:fill="FFFFFF"/>
        </w:rPr>
        <w:t xml:space="preserve"> estado se encuentra, si está disponible para tener una conversación.</w:t>
      </w:r>
      <w:r w:rsidRPr="00CF38A7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663953" w:rsidRDefault="00663953" w:rsidP="00CE391F">
      <w:pPr>
        <w:ind w:firstLine="708"/>
      </w:pPr>
    </w:p>
    <w:p w:rsidR="00CF38A7" w:rsidRDefault="00CF38A7" w:rsidP="00CE391F">
      <w:pPr>
        <w:ind w:firstLine="708"/>
      </w:pPr>
    </w:p>
    <w:p w:rsidR="008301F5" w:rsidRDefault="008301F5" w:rsidP="00CE391F">
      <w:pPr>
        <w:ind w:firstLine="708"/>
      </w:pPr>
    </w:p>
    <w:p w:rsidR="008301F5" w:rsidRDefault="008301F5" w:rsidP="005A2ED1">
      <w:pPr>
        <w:spacing w:line="360" w:lineRule="auto"/>
        <w:jc w:val="both"/>
      </w:pPr>
      <w:r>
        <w:lastRenderedPageBreak/>
        <w:t>Cliente de mensajería</w:t>
      </w:r>
    </w:p>
    <w:p w:rsidR="002D5783" w:rsidRPr="002D5783" w:rsidRDefault="002D5783" w:rsidP="002D578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2D5783">
        <w:rPr>
          <w:rFonts w:ascii="Arial" w:hAnsi="Arial" w:cs="Arial"/>
          <w:b/>
          <w:sz w:val="24"/>
        </w:rPr>
        <w:t>REQUERIMIENTOS</w:t>
      </w:r>
    </w:p>
    <w:p w:rsidR="00440D3B" w:rsidRPr="005A2ED1" w:rsidRDefault="00440D3B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El propósito </w:t>
      </w:r>
      <w:r w:rsidR="00961C34" w:rsidRPr="005A2ED1">
        <w:rPr>
          <w:rFonts w:ascii="Arial" w:hAnsi="Arial" w:cs="Arial"/>
        </w:rPr>
        <w:t>de este manual es facili</w:t>
      </w:r>
      <w:r w:rsidRPr="005A2ED1">
        <w:rPr>
          <w:rFonts w:ascii="Arial" w:hAnsi="Arial" w:cs="Arial"/>
        </w:rPr>
        <w:t xml:space="preserve">tar al usuario la operación del </w:t>
      </w:r>
      <w:r w:rsidR="00961C34" w:rsidRPr="005A2ED1">
        <w:rPr>
          <w:rFonts w:ascii="Arial" w:hAnsi="Arial" w:cs="Arial"/>
        </w:rPr>
        <w:t xml:space="preserve">programa que es un cliente de mensajería </w:t>
      </w:r>
    </w:p>
    <w:p w:rsidR="00961C34" w:rsidRPr="005A2ED1" w:rsidRDefault="00961C34" w:rsidP="002D5783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Implementación del programa</w:t>
      </w:r>
    </w:p>
    <w:p w:rsidR="00961C34" w:rsidRPr="005A2ED1" w:rsidRDefault="00961C34" w:rsidP="005A2E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Requerimientos de hardware</w:t>
      </w:r>
    </w:p>
    <w:p w:rsidR="00961C34" w:rsidRPr="005A2ED1" w:rsidRDefault="00961C34" w:rsidP="005A2ED1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Contar con:</w:t>
      </w:r>
    </w:p>
    <w:p w:rsidR="00961C34" w:rsidRPr="005A2ED1" w:rsidRDefault="00961C34" w:rsidP="005A2ED1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Computadora personal</w:t>
      </w:r>
    </w:p>
    <w:p w:rsidR="00961C34" w:rsidRPr="005A2ED1" w:rsidRDefault="00961C34" w:rsidP="005A2E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Requerimiento de software </w:t>
      </w:r>
    </w:p>
    <w:p w:rsidR="00961C34" w:rsidRPr="005A2ED1" w:rsidRDefault="00961C34" w:rsidP="005A2ED1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Contar con:</w:t>
      </w:r>
    </w:p>
    <w:p w:rsidR="00961C34" w:rsidRPr="005A2ED1" w:rsidRDefault="00961C34" w:rsidP="005A2E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Sistema operativo Windows.</w:t>
      </w:r>
    </w:p>
    <w:p w:rsidR="00961C34" w:rsidRDefault="00961C34" w:rsidP="005A2E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ED1">
        <w:rPr>
          <w:rFonts w:ascii="Arial" w:hAnsi="Arial" w:cs="Arial"/>
        </w:rPr>
        <w:t>Netbeans</w:t>
      </w:r>
      <w:proofErr w:type="spellEnd"/>
      <w:r w:rsidRPr="005A2ED1">
        <w:rPr>
          <w:rFonts w:ascii="Arial" w:hAnsi="Arial" w:cs="Arial"/>
        </w:rPr>
        <w:t xml:space="preserve"> IDE 6.9.1</w:t>
      </w:r>
    </w:p>
    <w:p w:rsidR="002D5783" w:rsidRPr="005A2ED1" w:rsidRDefault="002D5783" w:rsidP="002D5783">
      <w:pPr>
        <w:pStyle w:val="Prrafodelista"/>
        <w:spacing w:line="360" w:lineRule="auto"/>
        <w:ind w:left="2148"/>
        <w:jc w:val="both"/>
        <w:rPr>
          <w:rFonts w:ascii="Arial" w:hAnsi="Arial" w:cs="Arial"/>
        </w:rPr>
      </w:pPr>
    </w:p>
    <w:p w:rsidR="00961C34" w:rsidRDefault="00E24ACA" w:rsidP="002D578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DEFINICIÓN DE NETBEANS </w:t>
      </w:r>
    </w:p>
    <w:p w:rsidR="002D5783" w:rsidRPr="00FA533B" w:rsidRDefault="002D5783" w:rsidP="00FA533B">
      <w:pPr>
        <w:spacing w:line="360" w:lineRule="auto"/>
        <w:ind w:left="360"/>
        <w:jc w:val="both"/>
        <w:rPr>
          <w:rFonts w:ascii="Arial" w:hAnsi="Arial" w:cs="Arial"/>
          <w:b/>
        </w:rPr>
      </w:pPr>
      <w:proofErr w:type="spellStart"/>
      <w:r w:rsidRPr="00FA533B">
        <w:rPr>
          <w:rFonts w:ascii="Arial" w:hAnsi="Arial" w:cs="Arial"/>
          <w:b/>
          <w:bCs/>
          <w:shd w:val="clear" w:color="auto" w:fill="FFFFFF"/>
        </w:rPr>
        <w:t>NetBeans</w:t>
      </w:r>
      <w:proofErr w:type="spellEnd"/>
      <w:r w:rsidRPr="00FA533B">
        <w:rPr>
          <w:rStyle w:val="apple-converted-space"/>
          <w:rFonts w:ascii="Arial" w:hAnsi="Arial" w:cs="Arial"/>
          <w:shd w:val="clear" w:color="auto" w:fill="FFFFFF"/>
        </w:rPr>
        <w:t> </w:t>
      </w:r>
      <w:r w:rsidRPr="00FA533B">
        <w:rPr>
          <w:rFonts w:ascii="Arial" w:hAnsi="Arial" w:cs="Arial"/>
          <w:shd w:val="clear" w:color="auto" w:fill="FFFFFF"/>
        </w:rPr>
        <w:t>es un</w:t>
      </w:r>
      <w:r w:rsidR="00FA533B" w:rsidRPr="00FA533B">
        <w:rPr>
          <w:rFonts w:ascii="Arial" w:hAnsi="Arial" w:cs="Arial"/>
          <w:shd w:val="clear" w:color="auto" w:fill="FFFFFF"/>
        </w:rPr>
        <w:t xml:space="preserve"> </w:t>
      </w:r>
      <w:hyperlink r:id="rId14" w:tooltip="Entorno de desarrollo integrado" w:history="1">
        <w:r w:rsidRPr="00FA533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entorno de desarrollo integrado</w:t>
        </w:r>
      </w:hyperlink>
      <w:r w:rsidRPr="00FA533B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5" w:tooltip="Software libre" w:history="1">
        <w:r w:rsidRPr="00FA533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libre</w:t>
        </w:r>
      </w:hyperlink>
      <w:r w:rsidRPr="00FA533B">
        <w:rPr>
          <w:rFonts w:ascii="Arial" w:hAnsi="Arial" w:cs="Arial"/>
          <w:shd w:val="clear" w:color="auto" w:fill="FFFFFF"/>
        </w:rPr>
        <w:t>, hecho principalmente para el</w:t>
      </w:r>
      <w:r w:rsidRPr="00FA533B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6" w:tooltip="Lenguaje de programación" w:history="1">
        <w:r w:rsidRPr="00FA533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lenguaje de programación</w:t>
        </w:r>
      </w:hyperlink>
      <w:r w:rsidR="00FA533B">
        <w:rPr>
          <w:rFonts w:ascii="Arial" w:hAnsi="Arial" w:cs="Arial"/>
        </w:rPr>
        <w:t xml:space="preserve"> </w:t>
      </w:r>
      <w:hyperlink r:id="rId17" w:tooltip="Java (lenguaje de programación)" w:history="1">
        <w:r w:rsidRPr="00FA533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Java</w:t>
        </w:r>
      </w:hyperlink>
      <w:r w:rsidRPr="00FA533B">
        <w:rPr>
          <w:rFonts w:ascii="Arial" w:hAnsi="Arial" w:cs="Arial"/>
          <w:shd w:val="clear" w:color="auto" w:fill="FFFFFF"/>
        </w:rPr>
        <w:t xml:space="preserve">. Existe además un número importante de módulos para extenderlo. </w:t>
      </w:r>
      <w:proofErr w:type="spellStart"/>
      <w:r w:rsidRPr="00FA533B">
        <w:rPr>
          <w:rFonts w:ascii="Arial" w:hAnsi="Arial" w:cs="Arial"/>
          <w:shd w:val="clear" w:color="auto" w:fill="FFFFFF"/>
        </w:rPr>
        <w:t>NetBeans</w:t>
      </w:r>
      <w:proofErr w:type="spellEnd"/>
      <w:r w:rsidRPr="00FA533B">
        <w:rPr>
          <w:rFonts w:ascii="Arial" w:hAnsi="Arial" w:cs="Arial"/>
          <w:shd w:val="clear" w:color="auto" w:fill="FFFFFF"/>
        </w:rPr>
        <w:t xml:space="preserve"> IDE</w:t>
      </w:r>
      <w:r w:rsidR="00FA533B" w:rsidRPr="00FA533B">
        <w:rPr>
          <w:rFonts w:ascii="Arial" w:hAnsi="Arial" w:cs="Arial"/>
          <w:shd w:val="clear" w:color="auto" w:fill="FFFFFF"/>
          <w:vertAlign w:val="superscript"/>
        </w:rPr>
        <w:t xml:space="preserve"> </w:t>
      </w:r>
      <w:r w:rsidRPr="00FA533B">
        <w:rPr>
          <w:rFonts w:ascii="Arial" w:hAnsi="Arial" w:cs="Arial"/>
          <w:shd w:val="clear" w:color="auto" w:fill="FFFFFF"/>
        </w:rPr>
        <w:t>es un producto libre y gratuito sin restricciones de uso.</w:t>
      </w:r>
    </w:p>
    <w:p w:rsidR="00FA533B" w:rsidRPr="00FA533B" w:rsidRDefault="00FA533B" w:rsidP="00FA533B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A533B">
        <w:rPr>
          <w:rFonts w:ascii="Arial" w:hAnsi="Arial" w:cs="Arial"/>
          <w:sz w:val="22"/>
          <w:szCs w:val="22"/>
        </w:rPr>
        <w:t xml:space="preserve">La plataforma </w:t>
      </w:r>
      <w:proofErr w:type="spellStart"/>
      <w:r w:rsidRPr="00FA533B">
        <w:rPr>
          <w:rFonts w:ascii="Arial" w:hAnsi="Arial" w:cs="Arial"/>
          <w:sz w:val="22"/>
          <w:szCs w:val="22"/>
        </w:rPr>
        <w:t>NetBeans</w:t>
      </w:r>
      <w:proofErr w:type="spellEnd"/>
      <w:r w:rsidRPr="00FA533B">
        <w:rPr>
          <w:rFonts w:ascii="Arial" w:hAnsi="Arial" w:cs="Arial"/>
          <w:sz w:val="22"/>
          <w:szCs w:val="22"/>
        </w:rPr>
        <w:t xml:space="preserve"> permite que las aplicaciones sean desarrolladas a partir de un conjunto de</w:t>
      </w:r>
      <w:r w:rsidRPr="00FA533B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18" w:tooltip="Componente de software" w:history="1">
        <w:r w:rsidRPr="00FA533B">
          <w:rPr>
            <w:rStyle w:val="Hipervnculo"/>
            <w:rFonts w:ascii="Arial" w:eastAsiaTheme="majorEastAsia" w:hAnsi="Arial" w:cs="Arial"/>
            <w:color w:val="auto"/>
            <w:sz w:val="22"/>
            <w:szCs w:val="22"/>
            <w:u w:val="none"/>
          </w:rPr>
          <w:t>componentes de software</w:t>
        </w:r>
      </w:hyperlink>
      <w:r w:rsidRPr="00FA533B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FA533B">
        <w:rPr>
          <w:rFonts w:ascii="Arial" w:hAnsi="Arial" w:cs="Arial"/>
          <w:sz w:val="22"/>
          <w:szCs w:val="22"/>
        </w:rPr>
        <w:t>llamados</w:t>
      </w:r>
      <w:r w:rsidRPr="00FA533B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FA533B">
        <w:rPr>
          <w:rFonts w:ascii="Arial" w:hAnsi="Arial" w:cs="Arial"/>
          <w:i/>
          <w:iCs/>
          <w:sz w:val="22"/>
          <w:szCs w:val="22"/>
        </w:rPr>
        <w:t>módulos</w:t>
      </w:r>
      <w:r w:rsidRPr="00FA533B">
        <w:rPr>
          <w:rFonts w:ascii="Arial" w:hAnsi="Arial" w:cs="Arial"/>
          <w:sz w:val="22"/>
          <w:szCs w:val="22"/>
        </w:rPr>
        <w:t xml:space="preserve">. Un módulo es un archivo Java que contiene clases de java escritas para interactuar con las </w:t>
      </w:r>
      <w:proofErr w:type="spellStart"/>
      <w:r w:rsidRPr="00FA533B">
        <w:rPr>
          <w:rFonts w:ascii="Arial" w:hAnsi="Arial" w:cs="Arial"/>
          <w:sz w:val="22"/>
          <w:szCs w:val="22"/>
        </w:rPr>
        <w:t>APIs</w:t>
      </w:r>
      <w:proofErr w:type="spellEnd"/>
      <w:r w:rsidRPr="00FA533B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A533B">
        <w:rPr>
          <w:rFonts w:ascii="Arial" w:hAnsi="Arial" w:cs="Arial"/>
          <w:sz w:val="22"/>
          <w:szCs w:val="22"/>
        </w:rPr>
        <w:t>NetBeans</w:t>
      </w:r>
      <w:proofErr w:type="spellEnd"/>
      <w:r w:rsidRPr="00FA533B">
        <w:rPr>
          <w:rFonts w:ascii="Arial" w:hAnsi="Arial" w:cs="Arial"/>
          <w:sz w:val="22"/>
          <w:szCs w:val="22"/>
        </w:rPr>
        <w:t xml:space="preserve"> y un archivo especial (</w:t>
      </w:r>
      <w:proofErr w:type="spellStart"/>
      <w:r w:rsidRPr="00FA533B">
        <w:rPr>
          <w:rFonts w:ascii="Arial" w:hAnsi="Arial" w:cs="Arial"/>
          <w:sz w:val="22"/>
          <w:szCs w:val="22"/>
        </w:rPr>
        <w:t>manifest</w:t>
      </w:r>
      <w:proofErr w:type="spellEnd"/>
      <w:r w:rsidRPr="00FA533B">
        <w:rPr>
          <w:rFonts w:ascii="Arial" w:hAnsi="Arial" w:cs="Arial"/>
          <w:sz w:val="22"/>
          <w:szCs w:val="22"/>
        </w:rPr>
        <w:t xml:space="preserve"> file) que lo identifica como módulo. Las aplicaciones construidas a partir de módulos pueden ser extendidas agregándole nuevos módulos. Debido a que los módulos pueden ser desarrollados independientemente, las aplicaciones basadas en la plataforma </w:t>
      </w:r>
      <w:proofErr w:type="spellStart"/>
      <w:r w:rsidRPr="00FA533B">
        <w:rPr>
          <w:rFonts w:ascii="Arial" w:hAnsi="Arial" w:cs="Arial"/>
          <w:sz w:val="22"/>
          <w:szCs w:val="22"/>
        </w:rPr>
        <w:t>NetBeans</w:t>
      </w:r>
      <w:proofErr w:type="spellEnd"/>
      <w:r w:rsidRPr="00FA533B">
        <w:rPr>
          <w:rFonts w:ascii="Arial" w:hAnsi="Arial" w:cs="Arial"/>
          <w:sz w:val="22"/>
          <w:szCs w:val="22"/>
        </w:rPr>
        <w:t xml:space="preserve"> pueden ser extendidas fácilmente por otros desarrolladores de software.</w:t>
      </w:r>
    </w:p>
    <w:p w:rsidR="002D5783" w:rsidRDefault="002D5783" w:rsidP="002D5783">
      <w:pPr>
        <w:pStyle w:val="Prrafodelista"/>
        <w:spacing w:line="360" w:lineRule="auto"/>
        <w:jc w:val="both"/>
        <w:rPr>
          <w:rFonts w:ascii="Arial" w:hAnsi="Arial" w:cs="Arial"/>
          <w:b/>
          <w:sz w:val="24"/>
        </w:rPr>
      </w:pPr>
    </w:p>
    <w:p w:rsidR="00FA533B" w:rsidRDefault="00FA533B" w:rsidP="002D5783">
      <w:pPr>
        <w:pStyle w:val="Prrafodelista"/>
        <w:spacing w:line="360" w:lineRule="auto"/>
        <w:jc w:val="both"/>
        <w:rPr>
          <w:rFonts w:ascii="Arial" w:hAnsi="Arial" w:cs="Arial"/>
          <w:b/>
          <w:sz w:val="24"/>
        </w:rPr>
      </w:pPr>
    </w:p>
    <w:p w:rsidR="00FA533B" w:rsidRDefault="00FA533B" w:rsidP="002D5783">
      <w:pPr>
        <w:pStyle w:val="Prrafodelista"/>
        <w:spacing w:line="360" w:lineRule="auto"/>
        <w:jc w:val="both"/>
        <w:rPr>
          <w:rFonts w:ascii="Arial" w:hAnsi="Arial" w:cs="Arial"/>
          <w:b/>
          <w:sz w:val="24"/>
        </w:rPr>
      </w:pPr>
    </w:p>
    <w:p w:rsidR="00FA533B" w:rsidRDefault="00FA533B" w:rsidP="002D5783">
      <w:pPr>
        <w:pStyle w:val="Prrafodelista"/>
        <w:spacing w:line="360" w:lineRule="auto"/>
        <w:jc w:val="both"/>
        <w:rPr>
          <w:rFonts w:ascii="Arial" w:hAnsi="Arial" w:cs="Arial"/>
          <w:b/>
          <w:sz w:val="24"/>
        </w:rPr>
      </w:pPr>
    </w:p>
    <w:p w:rsidR="00FA533B" w:rsidRDefault="00FA533B" w:rsidP="002D5783">
      <w:pPr>
        <w:pStyle w:val="Prrafodelista"/>
        <w:spacing w:line="360" w:lineRule="auto"/>
        <w:jc w:val="both"/>
        <w:rPr>
          <w:rFonts w:ascii="Arial" w:hAnsi="Arial" w:cs="Arial"/>
          <w:b/>
          <w:sz w:val="24"/>
        </w:rPr>
      </w:pPr>
    </w:p>
    <w:p w:rsidR="00FA533B" w:rsidRDefault="00FA533B" w:rsidP="002D5783">
      <w:pPr>
        <w:pStyle w:val="Prrafodelista"/>
        <w:spacing w:line="360" w:lineRule="auto"/>
        <w:jc w:val="both"/>
        <w:rPr>
          <w:rFonts w:ascii="Arial" w:hAnsi="Arial" w:cs="Arial"/>
          <w:b/>
          <w:sz w:val="24"/>
        </w:rPr>
      </w:pPr>
    </w:p>
    <w:p w:rsidR="00FA533B" w:rsidRDefault="00FA533B" w:rsidP="002D5783">
      <w:pPr>
        <w:pStyle w:val="Prrafodelista"/>
        <w:spacing w:line="360" w:lineRule="auto"/>
        <w:jc w:val="both"/>
        <w:rPr>
          <w:rFonts w:ascii="Arial" w:hAnsi="Arial" w:cs="Arial"/>
          <w:b/>
          <w:sz w:val="24"/>
        </w:rPr>
      </w:pPr>
    </w:p>
    <w:p w:rsidR="002D5783" w:rsidRPr="002D5783" w:rsidRDefault="00E24ACA" w:rsidP="002D578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USO DE LAS VENTANAS</w:t>
      </w:r>
    </w:p>
    <w:p w:rsidR="00E13E22" w:rsidRPr="005A2ED1" w:rsidRDefault="005A2ED1" w:rsidP="005A2ED1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A2ED1">
        <w:rPr>
          <w:rFonts w:ascii="Arial" w:hAnsi="Arial" w:cs="Arial"/>
          <w:b/>
          <w:sz w:val="28"/>
        </w:rPr>
        <w:t>VENTANAS</w:t>
      </w:r>
    </w:p>
    <w:p w:rsidR="00E13E22" w:rsidRPr="005A2ED1" w:rsidRDefault="00E13E22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Tenemos dos tipos de ventanas la ventana del cliente y  la ventana del servidor </w:t>
      </w:r>
    </w:p>
    <w:p w:rsidR="00E13E22" w:rsidRDefault="00E13E22" w:rsidP="005A2ED1">
      <w:pPr>
        <w:spacing w:line="360" w:lineRule="auto"/>
        <w:jc w:val="both"/>
      </w:pPr>
      <w:r w:rsidRPr="005A2ED1">
        <w:rPr>
          <w:rFonts w:ascii="Arial" w:hAnsi="Arial" w:cs="Arial"/>
        </w:rPr>
        <w:t>Ventana del servidor</w:t>
      </w:r>
      <w:r>
        <w:t xml:space="preserve"> </w:t>
      </w:r>
    </w:p>
    <w:p w:rsidR="005A2ED1" w:rsidRDefault="005A2ED1" w:rsidP="005A2ED1">
      <w:pPr>
        <w:spacing w:line="360" w:lineRule="auto"/>
        <w:jc w:val="both"/>
      </w:pPr>
    </w:p>
    <w:p w:rsidR="00E13E22" w:rsidRDefault="00B55B2F" w:rsidP="00B55B2F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54BDEA27" wp14:editId="14CCB881">
            <wp:extent cx="2688609" cy="2265529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06" cy="22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En la ventana del servidor se va observar los clientes conectados </w:t>
      </w: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  <w:noProof/>
          <w:lang w:eastAsia="es-ES"/>
        </w:rPr>
      </w:pPr>
    </w:p>
    <w:p w:rsidR="00B55B2F" w:rsidRDefault="00B55B2F" w:rsidP="00B55B2F">
      <w:pPr>
        <w:jc w:val="center"/>
        <w:rPr>
          <w:noProof/>
          <w:lang w:eastAsia="es-ES"/>
        </w:rPr>
      </w:pPr>
      <w:r>
        <w:rPr>
          <w:noProof/>
          <w:lang w:val="es-PE" w:eastAsia="es-PE"/>
        </w:rPr>
        <w:drawing>
          <wp:inline distT="0" distB="0" distL="0" distR="0" wp14:anchorId="2F242A38" wp14:editId="197482BC">
            <wp:extent cx="2362200" cy="2047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2F" w:rsidRDefault="00B55B2F" w:rsidP="00B55B2F">
      <w:pPr>
        <w:jc w:val="center"/>
      </w:pP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La ventana del cliente </w:t>
      </w:r>
    </w:p>
    <w:p w:rsidR="00B55B2F" w:rsidRDefault="00B55B2F" w:rsidP="00B55B2F">
      <w:pPr>
        <w:jc w:val="both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057650" cy="3333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En la venta del cliente  debemos conectarnos al servidor </w:t>
      </w: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Le damos clic en el botón iniciar sesión</w:t>
      </w:r>
    </w:p>
    <w:p w:rsidR="00B55B2F" w:rsidRDefault="00B55B2F" w:rsidP="00B55B2F">
      <w:pPr>
        <w:jc w:val="both"/>
      </w:pPr>
      <w:r>
        <w:rPr>
          <w:noProof/>
          <w:lang w:val="es-PE" w:eastAsia="es-PE"/>
        </w:rPr>
        <w:drawing>
          <wp:inline distT="0" distB="0" distL="0" distR="0">
            <wp:extent cx="1047750" cy="276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La caja de texto es para escribir el nombre del servidor  o de los servidores si existieran otros</w:t>
      </w:r>
    </w:p>
    <w:p w:rsidR="00B55B2F" w:rsidRDefault="00B55B2F" w:rsidP="00B55B2F">
      <w:pPr>
        <w:jc w:val="both"/>
      </w:pPr>
      <w:r>
        <w:rPr>
          <w:noProof/>
          <w:lang w:val="es-PE" w:eastAsia="es-PE"/>
        </w:rPr>
        <w:drawing>
          <wp:inline distT="0" distB="0" distL="0" distR="0">
            <wp:extent cx="1187450" cy="3276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Cuando se conecta con el servidor  la ventana se desbloqueara</w:t>
      </w:r>
    </w:p>
    <w:p w:rsidR="00B55B2F" w:rsidRDefault="005A2ED1" w:rsidP="00B55B2F">
      <w:pPr>
        <w:jc w:val="both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777922</wp:posOffset>
                </wp:positionH>
                <wp:positionV relativeFrom="paragraph">
                  <wp:posOffset>1979750</wp:posOffset>
                </wp:positionV>
                <wp:extent cx="3562065" cy="313898"/>
                <wp:effectExtent l="0" t="0" r="19685" b="1016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065" cy="313898"/>
                          <a:chOff x="0" y="0"/>
                          <a:chExt cx="3562065" cy="313898"/>
                        </a:xfrm>
                      </wpg:grpSpPr>
                      <wps:wsp>
                        <wps:cNvPr id="17" name="17 Elipse"/>
                        <wps:cNvSpPr/>
                        <wps:spPr>
                          <a:xfrm>
                            <a:off x="0" y="0"/>
                            <a:ext cx="2620370" cy="31389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Flecha izquierda"/>
                        <wps:cNvSpPr/>
                        <wps:spPr>
                          <a:xfrm>
                            <a:off x="2402006" y="68239"/>
                            <a:ext cx="1160059" cy="245451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DDA17" id="20 Grupo" o:spid="_x0000_s1026" style="position:absolute;margin-left:61.25pt;margin-top:155.9pt;width:280.5pt;height:24.7pt;z-index:251669504" coordsize="35620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">
                <v:oval id="17 Elipse" o:spid="_x0000_s1027" style="position:absolute;width:26203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ECIMIA&#10;AADbAAAADwAAAGRycy9kb3ducmV2LnhtbERPTWvCQBC9F/wPywi91Y09NGl0lSg0WHqKVbwO2ekm&#10;NDsbsquJ/75bKPQ2j/c56+1kO3GjwbeOFSwXCQji2umWjYLT59tTBsIHZI2dY1JwJw/bzexhjbl2&#10;I1d0OwYjYgj7HBU0IfS5lL5uyKJfuJ44cl9usBgiHIzUA44x3HbyOUlepMWWY0ODPe0bqr+PV6tg&#10;bD/OpnovpjLNyt2yuBh5fTVKPc6nYgUi0BT+xX/ug47zU/j9JR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QIgwgAAANsAAAAPAAAAAAAAAAAAAAAAAJgCAABkcnMvZG93&#10;bnJldi54bWxQSwUGAAAAAAQABAD1AAAAhwMAAAAA&#10;" filled="f" strokecolor="#f79646 [3209]" strokeweight="2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19 Flecha izquierda" o:spid="_x0000_s1028" type="#_x0000_t66" style="position:absolute;left:24020;top:682;width:11600;height:2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5zEMAA&#10;AADbAAAADwAAAGRycy9kb3ducmV2LnhtbERPTYvCMBC9L/gfwgje1tQeZK1GEUVQ2ItW8To0Y1ts&#10;JrGJtfvvNwsL3ubxPmex6k0jOmp9bVnBZJyAIC6srrlUcM53n18gfEDW2FgmBT/kYbUcfCww0/bF&#10;R+pOoRQxhH2GCqoQXCalLyoy6MfWEUfuZluDIcK2lLrFVww3jUyTZCoN1hwbKnS0qai4n55GwSEP&#10;6f77mk+c26ZX/6DufjlKpUbDfj0HEagPb/G/e6/j/Bn8/R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5zEMAAAADbAAAADwAAAAAAAAAAAAAAAACYAgAAZHJzL2Rvd25y&#10;ZXYueG1sUEsFBgAAAAAEAAQA9QAAAIUDAAAAAA==&#10;" adj="2285" fillcolor="#f79646 [3209]" strokecolor="#974706 [1609]" strokeweight="2pt"/>
              </v:group>
            </w:pict>
          </mc:Fallback>
        </mc:AlternateContent>
      </w:r>
      <w:r w:rsidR="00B55B2F">
        <w:rPr>
          <w:noProof/>
          <w:lang w:val="es-PE" w:eastAsia="es-PE"/>
        </w:rPr>
        <w:drawing>
          <wp:inline distT="0" distB="0" distL="0" distR="0">
            <wp:extent cx="3619640" cy="24838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44" cy="248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2F" w:rsidRPr="005A2ED1" w:rsidRDefault="00B55B2F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lastRenderedPageBreak/>
        <w:t xml:space="preserve">En la caja de texto inferior introduciremos el texto que </w:t>
      </w:r>
      <w:r w:rsidR="005A2ED1" w:rsidRPr="005A2ED1">
        <w:rPr>
          <w:rFonts w:ascii="Arial" w:hAnsi="Arial" w:cs="Arial"/>
        </w:rPr>
        <w:t>queramos</w:t>
      </w:r>
      <w:r w:rsidRPr="005A2ED1">
        <w:rPr>
          <w:rFonts w:ascii="Arial" w:hAnsi="Arial" w:cs="Arial"/>
        </w:rPr>
        <w:t xml:space="preserve"> enviar a otro cliente conectado </w:t>
      </w:r>
    </w:p>
    <w:p w:rsidR="00B55B2F" w:rsidRDefault="005A2ED1" w:rsidP="00B55B2F">
      <w:pPr>
        <w:jc w:val="both"/>
      </w:pPr>
      <w:r>
        <w:rPr>
          <w:noProof/>
          <w:lang w:val="es-PE" w:eastAsia="es-PE"/>
        </w:rPr>
        <w:drawing>
          <wp:inline distT="0" distB="0" distL="0" distR="0">
            <wp:extent cx="3930650" cy="32753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D1" w:rsidRPr="005A2ED1" w:rsidRDefault="005A2ED1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Y presionando enter se podrá enviar el texto</w:t>
      </w:r>
    </w:p>
    <w:p w:rsidR="005A2ED1" w:rsidRDefault="005A2ED1" w:rsidP="00B55B2F">
      <w:pPr>
        <w:jc w:val="both"/>
      </w:pPr>
      <w:r>
        <w:rPr>
          <w:noProof/>
          <w:lang w:val="es-PE" w:eastAsia="es-PE"/>
        </w:rPr>
        <w:drawing>
          <wp:inline distT="0" distB="0" distL="0" distR="0">
            <wp:extent cx="3916680" cy="323469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D1" w:rsidRDefault="005A2ED1" w:rsidP="00B55B2F">
      <w:pPr>
        <w:jc w:val="both"/>
      </w:pPr>
    </w:p>
    <w:p w:rsidR="005A2ED1" w:rsidRPr="005A2ED1" w:rsidRDefault="005A2ED1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Cuando se conecta otro servidor en la ventana aparecerá de la siguiente manera</w:t>
      </w:r>
    </w:p>
    <w:p w:rsidR="005A2ED1" w:rsidRDefault="005A2ED1" w:rsidP="00B55B2F">
      <w:pPr>
        <w:jc w:val="both"/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1049143</wp:posOffset>
                </wp:positionV>
                <wp:extent cx="1801505" cy="900752"/>
                <wp:effectExtent l="0" t="0" r="27305" b="13970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505" cy="900752"/>
                          <a:chOff x="0" y="0"/>
                          <a:chExt cx="1801505" cy="900752"/>
                        </a:xfrm>
                      </wpg:grpSpPr>
                      <wps:wsp>
                        <wps:cNvPr id="21" name="21 Elipse"/>
                        <wps:cNvSpPr/>
                        <wps:spPr>
                          <a:xfrm>
                            <a:off x="0" y="0"/>
                            <a:ext cx="1801505" cy="2183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Flecha arriba"/>
                        <wps:cNvSpPr/>
                        <wps:spPr>
                          <a:xfrm>
                            <a:off x="518615" y="313899"/>
                            <a:ext cx="464024" cy="58685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758C3" id="23 Grupo" o:spid="_x0000_s1026" style="position:absolute;margin-left:0;margin-top:82.6pt;width:141.85pt;height:70.95pt;z-index:251671552" coordsize="18015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">
                <v:oval id="21 Elipse" o:spid="_x0000_s1027" style="position:absolute;width:18015;height: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Y9MEA&#10;AADbAAAADwAAAGRycy9kb3ducmV2LnhtbESPQYvCMBCF7wv+hzDC3tbUHsStRlFhwZNgFbwOzdhU&#10;m0ltshr//UYQ9vh48743b76MthV36n3jWMF4lIEgrpxuuFZwPPx8TUH4gKyxdUwKnuRhuRh8zLHQ&#10;7sF7upehFgnCvkAFJoSukNJXhiz6keuIk3d2vcWQZF9L3eMjwW0r8yybSIsNpwaDHW0MVdfy16Y3&#10;njqeczPRsbxUdr3+PpnbjpX6HMbVDESgGP6P3+mtVpCP4bUlAU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AGPTBAAAA2wAAAA8AAAAAAAAAAAAAAAAAmAIAAGRycy9kb3du&#10;cmV2LnhtbFBLBQYAAAAABAAEAPUAAACGAwAAAAA=&#10;" filled="f" strokecolor="#9bbb59 [3206]" strokeweight="2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22 Flecha arriba" o:spid="_x0000_s1028" type="#_x0000_t68" style="position:absolute;left:5186;top:3138;width:4640;height:5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9XKsEA&#10;AADbAAAADwAAAGRycy9kb3ducmV2LnhtbESPQYvCMBSE7wv+h/AEb2tqDyLVKKKIIohsFc/P5tkW&#10;m5fSRFv99WZhYY/DzHzDzBadqcSTGldaVjAaRiCIM6tLzhWcT5vvCQjnkTVWlknBixws5r2vGSba&#10;tvxDz9TnIkDYJaig8L5OpHRZQQbd0NbEwbvZxqAPssmlbrANcFPJOIrG0mDJYaHAmlYFZff0YRTs&#10;D/frcWnWL8Jte+n4vE41vpUa9LvlFISnzv+H/9o7rSCO4fdL+AF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/VyrBAAAA2wAAAA8AAAAAAAAAAAAAAAAAmAIAAGRycy9kb3du&#10;cmV2LnhtbFBLBQYAAAAABAAEAPUAAACGAwAAAAA=&#10;" adj="8540" fillcolor="#9bbb59 [3206]" strokecolor="#4e6128 [1606]" strokeweight="2pt"/>
              </v:group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>
            <wp:extent cx="3943350" cy="3257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D1" w:rsidRDefault="005A2ED1" w:rsidP="00B55B2F">
      <w:pPr>
        <w:jc w:val="both"/>
      </w:pPr>
    </w:p>
    <w:p w:rsidR="005A2ED1" w:rsidRPr="005A2ED1" w:rsidRDefault="005A2ED1" w:rsidP="005A2ED1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 Y podrás conversar con todos los clientes conectados</w:t>
      </w:r>
    </w:p>
    <w:sectPr w:rsidR="005A2ED1" w:rsidRPr="005A2ED1" w:rsidSect="003542F4">
      <w:headerReference w:type="default" r:id="rId28"/>
      <w:footerReference w:type="default" r:id="rId2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96D" w:rsidRDefault="00AE596D" w:rsidP="00CE391F">
      <w:pPr>
        <w:spacing w:after="0" w:line="240" w:lineRule="auto"/>
      </w:pPr>
      <w:r>
        <w:separator/>
      </w:r>
    </w:p>
  </w:endnote>
  <w:endnote w:type="continuationSeparator" w:id="0">
    <w:p w:rsidR="00AE596D" w:rsidRDefault="00AE596D" w:rsidP="00CE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CE391F" w:rsidRPr="00CE391F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CE391F" w:rsidRPr="00CE391F" w:rsidRDefault="00CE391F">
          <w:pPr>
            <w:pStyle w:val="Encabezado"/>
            <w:rPr>
              <w:caps/>
              <w:sz w:val="20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CE391F" w:rsidRPr="00CE391F" w:rsidRDefault="00CE391F">
          <w:pPr>
            <w:pStyle w:val="Encabezado"/>
            <w:jc w:val="right"/>
            <w:rPr>
              <w:caps/>
              <w:sz w:val="20"/>
            </w:rPr>
          </w:pPr>
        </w:p>
      </w:tc>
    </w:tr>
    <w:tr w:rsidR="00CE391F" w:rsidRPr="00CE391F">
      <w:trPr>
        <w:jc w:val="center"/>
      </w:trPr>
      <w:sdt>
        <w:sdtPr>
          <w:rPr>
            <w:caps/>
            <w:color w:val="808080" w:themeColor="background1" w:themeShade="80"/>
            <w:sz w:val="20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E391F" w:rsidRPr="00CE391F" w:rsidRDefault="00CE391F" w:rsidP="00CE391F">
              <w:pPr>
                <w:pStyle w:val="Piedepgina"/>
                <w:rPr>
                  <w:caps/>
                  <w:color w:val="808080" w:themeColor="background1" w:themeShade="80"/>
                  <w:sz w:val="20"/>
                  <w:szCs w:val="18"/>
                </w:rPr>
              </w:pPr>
              <w:r w:rsidRPr="00CE391F">
                <w:rPr>
                  <w:caps/>
                  <w:color w:val="808080" w:themeColor="background1" w:themeShade="80"/>
                  <w:sz w:val="20"/>
                  <w:szCs w:val="18"/>
                  <w:lang w:val="es-PE"/>
                </w:rPr>
                <w:t>INGENIERIA DE SISTEMAS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E391F" w:rsidRPr="00CE391F" w:rsidRDefault="00CE391F">
          <w:pPr>
            <w:pStyle w:val="Piedepgina"/>
            <w:jc w:val="right"/>
            <w:rPr>
              <w:caps/>
              <w:color w:val="808080" w:themeColor="background1" w:themeShade="80"/>
              <w:sz w:val="20"/>
              <w:szCs w:val="18"/>
            </w:rPr>
          </w:pPr>
          <w:r w:rsidRPr="00CE391F">
            <w:rPr>
              <w:caps/>
              <w:color w:val="808080" w:themeColor="background1" w:themeShade="80"/>
              <w:sz w:val="20"/>
              <w:szCs w:val="18"/>
            </w:rPr>
            <w:fldChar w:fldCharType="begin"/>
          </w:r>
          <w:r w:rsidRPr="00CE391F">
            <w:rPr>
              <w:caps/>
              <w:color w:val="808080" w:themeColor="background1" w:themeShade="80"/>
              <w:sz w:val="20"/>
              <w:szCs w:val="18"/>
            </w:rPr>
            <w:instrText>PAGE   \* MERGEFORMAT</w:instrText>
          </w:r>
          <w:r w:rsidRPr="00CE391F">
            <w:rPr>
              <w:caps/>
              <w:color w:val="808080" w:themeColor="background1" w:themeShade="80"/>
              <w:sz w:val="20"/>
              <w:szCs w:val="18"/>
            </w:rPr>
            <w:fldChar w:fldCharType="separate"/>
          </w:r>
          <w:r w:rsidR="001D2F94">
            <w:rPr>
              <w:caps/>
              <w:noProof/>
              <w:color w:val="808080" w:themeColor="background1" w:themeShade="80"/>
              <w:sz w:val="20"/>
              <w:szCs w:val="18"/>
            </w:rPr>
            <w:t>7</w:t>
          </w:r>
          <w:r w:rsidRPr="00CE391F">
            <w:rPr>
              <w:caps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:rsidR="00CE391F" w:rsidRDefault="00CE39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96D" w:rsidRDefault="00AE596D" w:rsidP="00CE391F">
      <w:pPr>
        <w:spacing w:after="0" w:line="240" w:lineRule="auto"/>
      </w:pPr>
      <w:r>
        <w:separator/>
      </w:r>
    </w:p>
  </w:footnote>
  <w:footnote w:type="continuationSeparator" w:id="0">
    <w:p w:rsidR="00AE596D" w:rsidRDefault="00AE596D" w:rsidP="00CE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91F" w:rsidRDefault="001A5150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06330E03" wp14:editId="6FAD4F12">
          <wp:simplePos x="0" y="0"/>
          <wp:positionH relativeFrom="column">
            <wp:posOffset>5505450</wp:posOffset>
          </wp:positionH>
          <wp:positionV relativeFrom="paragraph">
            <wp:posOffset>-391160</wp:posOffset>
          </wp:positionV>
          <wp:extent cx="790575" cy="790575"/>
          <wp:effectExtent l="0" t="0" r="9525" b="9525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istem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91F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6BF5867" wp14:editId="55AF52CA">
          <wp:simplePos x="0" y="0"/>
          <wp:positionH relativeFrom="column">
            <wp:posOffset>-561975</wp:posOffset>
          </wp:positionH>
          <wp:positionV relativeFrom="paragraph">
            <wp:posOffset>-447675</wp:posOffset>
          </wp:positionV>
          <wp:extent cx="709930" cy="866775"/>
          <wp:effectExtent l="0" t="0" r="0" b="952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IVERSIDAD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0993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91F"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4207F463" wp14:editId="46374E1C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5527040" cy="676275"/>
          <wp:effectExtent l="0" t="0" r="0" b="952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RA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704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14AF"/>
    <w:multiLevelType w:val="hybridMultilevel"/>
    <w:tmpl w:val="048A8D3E"/>
    <w:lvl w:ilvl="0" w:tplc="E83AA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9C1809"/>
    <w:multiLevelType w:val="hybridMultilevel"/>
    <w:tmpl w:val="68CCDDA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5E5F27E1"/>
    <w:multiLevelType w:val="hybridMultilevel"/>
    <w:tmpl w:val="1D10309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03C2E"/>
    <w:multiLevelType w:val="hybridMultilevel"/>
    <w:tmpl w:val="9CA4E848"/>
    <w:lvl w:ilvl="0" w:tplc="AE3E1BB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AEA2877"/>
    <w:multiLevelType w:val="multilevel"/>
    <w:tmpl w:val="05D2B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4"/>
    <w:rsid w:val="001A5150"/>
    <w:rsid w:val="001D2F94"/>
    <w:rsid w:val="002D5783"/>
    <w:rsid w:val="003542F4"/>
    <w:rsid w:val="00397C75"/>
    <w:rsid w:val="00440D3B"/>
    <w:rsid w:val="005A2ED1"/>
    <w:rsid w:val="00663953"/>
    <w:rsid w:val="008301F5"/>
    <w:rsid w:val="008635C8"/>
    <w:rsid w:val="00961C34"/>
    <w:rsid w:val="00AE1801"/>
    <w:rsid w:val="00AE596D"/>
    <w:rsid w:val="00B55B2F"/>
    <w:rsid w:val="00CE391F"/>
    <w:rsid w:val="00CF38A7"/>
    <w:rsid w:val="00E13E22"/>
    <w:rsid w:val="00E24ACA"/>
    <w:rsid w:val="00EE3A4A"/>
    <w:rsid w:val="00F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07AD7E-D778-49D7-BFF6-DBCA01DC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42F4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42F4"/>
    <w:rPr>
      <w:rFonts w:eastAsiaTheme="minorEastAsia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CE39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91F"/>
  </w:style>
  <w:style w:type="paragraph" w:styleId="Piedepgina">
    <w:name w:val="footer"/>
    <w:basedOn w:val="Normal"/>
    <w:link w:val="PiedepginaCar"/>
    <w:uiPriority w:val="99"/>
    <w:unhideWhenUsed/>
    <w:rsid w:val="00CE39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91F"/>
  </w:style>
  <w:style w:type="paragraph" w:styleId="TtulodeTDC">
    <w:name w:val="TOC Heading"/>
    <w:basedOn w:val="Ttulo1"/>
    <w:next w:val="Normal"/>
    <w:uiPriority w:val="39"/>
    <w:unhideWhenUsed/>
    <w:qFormat/>
    <w:rsid w:val="00CE391F"/>
    <w:pPr>
      <w:spacing w:before="240" w:line="259" w:lineRule="auto"/>
      <w:outlineLvl w:val="9"/>
    </w:pPr>
    <w:rPr>
      <w:b w:val="0"/>
      <w:bCs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E39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391F"/>
    <w:pPr>
      <w:spacing w:after="100" w:line="259" w:lineRule="auto"/>
      <w:ind w:left="220"/>
    </w:pPr>
    <w:rPr>
      <w:rFonts w:eastAsiaTheme="minorEastAsia" w:cs="Times New Roman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CE391F"/>
    <w:pPr>
      <w:spacing w:after="100" w:line="259" w:lineRule="auto"/>
      <w:ind w:left="440"/>
    </w:pPr>
    <w:rPr>
      <w:rFonts w:eastAsiaTheme="minorEastAsia" w:cs="Times New Roman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1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97C75"/>
  </w:style>
  <w:style w:type="paragraph" w:styleId="NormalWeb">
    <w:name w:val="Normal (Web)"/>
    <w:basedOn w:val="Normal"/>
    <w:uiPriority w:val="99"/>
    <w:semiHidden/>
    <w:unhideWhenUsed/>
    <w:rsid w:val="00FA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ecured.cu/index.php/Correo_electr%C3%B3nico" TargetMode="External"/><Relationship Id="rId18" Type="http://schemas.openxmlformats.org/officeDocument/2006/relationships/hyperlink" Target="http://es.wikipedia.org/wiki/Componente_de_software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ecured.cu/index.php/Contactos" TargetMode="External"/><Relationship Id="rId17" Type="http://schemas.openxmlformats.org/officeDocument/2006/relationships/hyperlink" Target="http://es.wikipedia.org/wiki/Java_(lenguaje_de_programaci%C3%B3n)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Lenguaje_de_programaci%C3%B3n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ured.cu/index.php/Servidor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Software_libre" TargetMode="Externa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es.wikipedia.org/wiki/Entorno_de_desarrollo_integrado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C9DE-3F02-47CE-8EF8-FF329F78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8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 DE MENSAJERIA</vt:lpstr>
    </vt:vector>
  </TitlesOfParts>
  <Company>Luffi</Company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 DE MENSAJERIA</dc:title>
  <dc:creator>INGENIERIA DE SISTEMAS</dc:creator>
  <cp:lastModifiedBy>NILO</cp:lastModifiedBy>
  <cp:revision>2</cp:revision>
  <dcterms:created xsi:type="dcterms:W3CDTF">2014-07-28T17:21:00Z</dcterms:created>
  <dcterms:modified xsi:type="dcterms:W3CDTF">2014-07-28T17:21:00Z</dcterms:modified>
</cp:coreProperties>
</file>